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D6F3C35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10:41:25</w:t>
      </w:r>
    </w:p>
    <w:p w14:paraId="3F65AC5F" w14:textId="77777777" w:rsidR="00F22B22" w:rsidRDefault="00F22B22" w:rsidP="00F22B22">
      <w:r>
        <w:t xml:space="preserve"> &lt;!-- ================================================================== --&gt;</w:t>
      </w:r>
    </w:p>
    <w:p w14:paraId="3A92A0AA" w14:textId="77777777" w:rsidR="00F22B22" w:rsidRDefault="00F22B22" w:rsidP="00F22B22">
      <w:r>
        <w:t xml:space="preserve">    &lt;!-- Create New Component. This target will create basic directory structure for an OFBiz component in hot-deploy directory. --&gt;</w:t>
      </w:r>
    </w:p>
    <w:p w14:paraId="262A5FAB" w14:textId="77777777" w:rsidR="00F22B22" w:rsidRDefault="00F22B22" w:rsidP="00F22B22">
      <w:r>
        <w:t xml:space="preserve">    &lt;!-- ================================================================== --&gt;</w:t>
      </w:r>
    </w:p>
    <w:p w14:paraId="42A4E8A8" w14:textId="77777777" w:rsidR="00F22B22" w:rsidRDefault="00F22B22" w:rsidP="00F22B22">
      <w:r>
        <w:t xml:space="preserve">    </w:t>
      </w:r>
    </w:p>
    <w:p w14:paraId="4B7E3E16" w14:textId="77777777" w:rsidR="00F22B22" w:rsidRDefault="00F22B22" w:rsidP="00F22B22">
      <w:r>
        <w:t xml:space="preserve">    &lt;target name="create-component"</w:t>
      </w:r>
    </w:p>
    <w:p w14:paraId="4520AFA7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10:45:32</w:t>
      </w:r>
    </w:p>
    <w:p w14:paraId="11FF7575" w14:textId="77777777" w:rsidR="00F22B22" w:rsidRDefault="00F22B22" w:rsidP="00F22B22">
      <w:r>
        <w:t xml:space="preserve">2014.07.13  </w:t>
      </w:r>
    </w:p>
    <w:p w14:paraId="1049D08A" w14:textId="77777777" w:rsidR="00F22B22" w:rsidRDefault="00F22B22" w:rsidP="00F22B22">
      <w:r>
        <w:rPr>
          <w:rFonts w:hint="eastAsia"/>
        </w:rPr>
        <w:t xml:space="preserve">1 </w:t>
      </w:r>
      <w:r>
        <w:rPr>
          <w:rFonts w:hint="eastAsia"/>
        </w:rPr>
        <w:t>运行启动</w:t>
      </w:r>
      <w:r>
        <w:rPr>
          <w:rFonts w:hint="eastAsia"/>
        </w:rPr>
        <w:t>ofbiz</w:t>
      </w:r>
      <w:r>
        <w:rPr>
          <w:rFonts w:hint="eastAsia"/>
        </w:rPr>
        <w:t>。了解</w:t>
      </w:r>
      <w:r>
        <w:rPr>
          <w:rFonts w:hint="eastAsia"/>
        </w:rPr>
        <w:t>OFBiz</w:t>
      </w:r>
      <w:r>
        <w:rPr>
          <w:rFonts w:hint="eastAsia"/>
        </w:rPr>
        <w:t>的大致功能。</w:t>
      </w:r>
    </w:p>
    <w:p w14:paraId="7AD1F919" w14:textId="77777777" w:rsidR="00F22B22" w:rsidRDefault="00F22B22" w:rsidP="00F22B22">
      <w:r>
        <w:rPr>
          <w:rFonts w:hint="eastAsia"/>
        </w:rPr>
        <w:t xml:space="preserve">2 </w:t>
      </w:r>
      <w:r>
        <w:rPr>
          <w:rFonts w:hint="eastAsia"/>
        </w:rPr>
        <w:t>切换</w:t>
      </w:r>
      <w:r>
        <w:rPr>
          <w:rFonts w:hint="eastAsia"/>
        </w:rPr>
        <w:t>OFBiz</w:t>
      </w:r>
      <w:r>
        <w:rPr>
          <w:rFonts w:hint="eastAsia"/>
        </w:rPr>
        <w:t>的默认数据库</w:t>
      </w:r>
      <w:r>
        <w:rPr>
          <w:rFonts w:hint="eastAsia"/>
        </w:rPr>
        <w:t>debry</w:t>
      </w:r>
      <w:r>
        <w:rPr>
          <w:rFonts w:hint="eastAsia"/>
        </w:rPr>
        <w:t>，为</w:t>
      </w:r>
      <w:r>
        <w:rPr>
          <w:rFonts w:hint="eastAsia"/>
        </w:rPr>
        <w:t>Mysql</w:t>
      </w:r>
      <w:r>
        <w:rPr>
          <w:rFonts w:hint="eastAsia"/>
        </w:rPr>
        <w:t>数据库，并确认没有遇到乱码问题。</w:t>
      </w:r>
    </w:p>
    <w:p w14:paraId="644E3269" w14:textId="77777777" w:rsidR="00F22B22" w:rsidRDefault="00F22B22" w:rsidP="00F22B22">
      <w:r>
        <w:t xml:space="preserve"> </w:t>
      </w:r>
    </w:p>
    <w:p w14:paraId="26F0C994" w14:textId="77777777" w:rsidR="00F22B22" w:rsidRDefault="00F22B22" w:rsidP="00F22B22">
      <w:r>
        <w:t>2014.07.15</w:t>
      </w:r>
    </w:p>
    <w:p w14:paraId="7E71E7A9" w14:textId="77777777" w:rsidR="00F22B22" w:rsidRDefault="00F22B22" w:rsidP="00F22B22">
      <w:r>
        <w:rPr>
          <w:rFonts w:hint="eastAsia"/>
        </w:rPr>
        <w:t xml:space="preserve">1 </w:t>
      </w:r>
      <w:r>
        <w:rPr>
          <w:rFonts w:hint="eastAsia"/>
        </w:rPr>
        <w:t>下载</w:t>
      </w:r>
      <w:r>
        <w:rPr>
          <w:rFonts w:hint="eastAsia"/>
        </w:rPr>
        <w:t>ofbizcms</w:t>
      </w:r>
      <w:r>
        <w:rPr>
          <w:rFonts w:hint="eastAsia"/>
        </w:rPr>
        <w:t>的</w:t>
      </w:r>
      <w:r>
        <w:rPr>
          <w:rFonts w:hint="eastAsia"/>
        </w:rPr>
        <w:t xml:space="preserve">cmsbackend </w:t>
      </w:r>
      <w:r>
        <w:rPr>
          <w:rFonts w:hint="eastAsia"/>
        </w:rPr>
        <w:t>练习一套</w:t>
      </w:r>
      <w:r>
        <w:rPr>
          <w:rFonts w:hint="eastAsia"/>
        </w:rPr>
        <w:t>crud</w:t>
      </w:r>
      <w:r>
        <w:rPr>
          <w:rFonts w:hint="eastAsia"/>
        </w:rPr>
        <w:t>（就是设计一个单表，进行新增修改删除查询操作）</w:t>
      </w:r>
    </w:p>
    <w:p w14:paraId="72D147BC" w14:textId="77777777" w:rsidR="00F22B22" w:rsidRDefault="00F22B22" w:rsidP="00F22B22">
      <w:r>
        <w:rPr>
          <w:rFonts w:hint="eastAsia"/>
        </w:rPr>
        <w:t xml:space="preserve">2  </w:t>
      </w:r>
      <w:r>
        <w:rPr>
          <w:rFonts w:hint="eastAsia"/>
        </w:rPr>
        <w:t>写一篇</w:t>
      </w:r>
      <w:r>
        <w:rPr>
          <w:rFonts w:hint="eastAsia"/>
        </w:rPr>
        <w:t>ofbiz</w:t>
      </w:r>
      <w:r>
        <w:rPr>
          <w:rFonts w:hint="eastAsia"/>
        </w:rPr>
        <w:t>的功能介绍的文章，用自己的语言描述一下</w:t>
      </w:r>
      <w:r>
        <w:rPr>
          <w:rFonts w:hint="eastAsia"/>
        </w:rPr>
        <w:t>ofbiz</w:t>
      </w:r>
      <w:r>
        <w:rPr>
          <w:rFonts w:hint="eastAsia"/>
        </w:rPr>
        <w:t>的大致功能</w:t>
      </w:r>
    </w:p>
    <w:p w14:paraId="61B9F58D" w14:textId="77777777" w:rsidR="00F22B22" w:rsidRDefault="00F22B22" w:rsidP="00F22B22">
      <w:r>
        <w:rPr>
          <w:rFonts w:hint="eastAsia"/>
        </w:rPr>
        <w:t xml:space="preserve">3  </w:t>
      </w:r>
      <w:r>
        <w:rPr>
          <w:rFonts w:hint="eastAsia"/>
        </w:rPr>
        <w:t>整理一下</w:t>
      </w:r>
      <w:r>
        <w:rPr>
          <w:rFonts w:hint="eastAsia"/>
        </w:rPr>
        <w:t>OFBiz</w:t>
      </w:r>
      <w:r>
        <w:rPr>
          <w:rFonts w:hint="eastAsia"/>
        </w:rPr>
        <w:t>的任意一个模块中。每个文件的使用目的。</w:t>
      </w:r>
    </w:p>
    <w:p w14:paraId="360DFE9C" w14:textId="77777777" w:rsidR="00F22B22" w:rsidRDefault="00F22B22" w:rsidP="00F22B22">
      <w:r>
        <w:t xml:space="preserve"> </w:t>
      </w:r>
    </w:p>
    <w:p w14:paraId="51ED7F16" w14:textId="77777777" w:rsidR="00F22B22" w:rsidRDefault="00F22B22" w:rsidP="00F22B22">
      <w:r>
        <w:t>2014.07.23</w:t>
      </w:r>
    </w:p>
    <w:p w14:paraId="1F3155B9" w14:textId="77777777" w:rsidR="00F22B22" w:rsidRDefault="00F22B22" w:rsidP="00F22B22">
      <w:r>
        <w:rPr>
          <w:rFonts w:hint="eastAsia"/>
        </w:rPr>
        <w:t xml:space="preserve">1 </w:t>
      </w:r>
      <w:r>
        <w:rPr>
          <w:rFonts w:hint="eastAsia"/>
        </w:rPr>
        <w:t>针对单表的增删改查，整理一篇你对</w:t>
      </w:r>
      <w:r>
        <w:rPr>
          <w:rFonts w:hint="eastAsia"/>
        </w:rPr>
        <w:t>OFBiz</w:t>
      </w:r>
      <w:r>
        <w:rPr>
          <w:rFonts w:hint="eastAsia"/>
        </w:rPr>
        <w:t>的</w:t>
      </w:r>
      <w:r>
        <w:rPr>
          <w:rFonts w:hint="eastAsia"/>
        </w:rPr>
        <w:t>model</w:t>
      </w:r>
      <w:r>
        <w:rPr>
          <w:rFonts w:hint="eastAsia"/>
        </w:rPr>
        <w:t>定义的认识和开发，以及他的字段类型的认识，最好写一篇博客。贴在下面留言中，我会去点评或者在你留言中点评。</w:t>
      </w:r>
    </w:p>
    <w:p w14:paraId="42B24ECF" w14:textId="77777777" w:rsidR="00F22B22" w:rsidRDefault="00F22B22" w:rsidP="00F22B22">
      <w:r>
        <w:rPr>
          <w:rFonts w:hint="eastAsia"/>
        </w:rPr>
        <w:t xml:space="preserve">2 </w:t>
      </w:r>
      <w:r>
        <w:rPr>
          <w:rFonts w:hint="eastAsia"/>
        </w:rPr>
        <w:t>了解</w:t>
      </w:r>
      <w:r>
        <w:rPr>
          <w:rFonts w:hint="eastAsia"/>
        </w:rPr>
        <w:t>OFBiz</w:t>
      </w:r>
      <w:r>
        <w:rPr>
          <w:rFonts w:hint="eastAsia"/>
        </w:rPr>
        <w:t>的</w:t>
      </w:r>
      <w:r>
        <w:rPr>
          <w:rFonts w:hint="eastAsia"/>
        </w:rPr>
        <w:t>webtools</w:t>
      </w:r>
      <w:r>
        <w:rPr>
          <w:rFonts w:hint="eastAsia"/>
        </w:rPr>
        <w:t>的功能，最好能简单整理一个博客描述你理解的功能和作用。</w:t>
      </w:r>
    </w:p>
    <w:p w14:paraId="4D86224E" w14:textId="77777777" w:rsidR="00F22B22" w:rsidRDefault="00F22B22" w:rsidP="00F22B22">
      <w:r>
        <w:t xml:space="preserve"> </w:t>
      </w:r>
    </w:p>
    <w:p w14:paraId="2DDEF2A3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11:03:49</w:t>
      </w:r>
    </w:p>
    <w:p w14:paraId="5D0F2B0F" w14:textId="77777777" w:rsidR="00F22B22" w:rsidRDefault="00F22B22" w:rsidP="00F22B22">
      <w:r>
        <w:rPr>
          <w:noProof/>
        </w:rPr>
        <w:lastRenderedPageBreak/>
        <w:drawing>
          <wp:inline distT="0" distB="0" distL="0" distR="0" wp14:anchorId="63BD6774" wp14:editId="7436C4B9">
            <wp:extent cx="7020560" cy="4331835"/>
            <wp:effectExtent l="0" t="0" r="0" b="1206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4331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F3C21B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11:06:20</w:t>
      </w:r>
    </w:p>
    <w:p w14:paraId="076A4F9E" w14:textId="77777777" w:rsidR="00F22B22" w:rsidRDefault="00F22B22" w:rsidP="00F22B22">
      <w:r>
        <w:rPr>
          <w:noProof/>
        </w:rPr>
        <w:drawing>
          <wp:inline distT="0" distB="0" distL="0" distR="0" wp14:anchorId="7425E983" wp14:editId="6D7C2D9D">
            <wp:extent cx="4076700" cy="1866900"/>
            <wp:effectExtent l="0" t="0" r="1270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67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D10A8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11:08:02</w:t>
      </w:r>
    </w:p>
    <w:p w14:paraId="1CF4AF9C" w14:textId="77777777" w:rsidR="00F22B22" w:rsidRDefault="00F22B22" w:rsidP="00F22B22">
      <w:r>
        <w:rPr>
          <w:noProof/>
        </w:rPr>
        <w:drawing>
          <wp:inline distT="0" distB="0" distL="0" distR="0" wp14:anchorId="4FEED6F2" wp14:editId="18B8E5F2">
            <wp:extent cx="6959600" cy="4114800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596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BE73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11:08:57</w:t>
      </w:r>
    </w:p>
    <w:p w14:paraId="47F42642" w14:textId="77777777" w:rsidR="00F22B22" w:rsidRDefault="00F22B22" w:rsidP="00F22B22">
      <w:r>
        <w:rPr>
          <w:noProof/>
        </w:rPr>
        <w:drawing>
          <wp:inline distT="0" distB="0" distL="0" distR="0" wp14:anchorId="085A3B33" wp14:editId="089DD58B">
            <wp:extent cx="6832600" cy="1866900"/>
            <wp:effectExtent l="0" t="0" r="0" b="1270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6C7BC7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11:10:14</w:t>
      </w:r>
    </w:p>
    <w:p w14:paraId="68D57E45" w14:textId="77777777" w:rsidR="00F22B22" w:rsidRDefault="00F22B22" w:rsidP="00F22B22">
      <w:r>
        <w:rPr>
          <w:noProof/>
        </w:rPr>
        <w:drawing>
          <wp:inline distT="0" distB="0" distL="0" distR="0" wp14:anchorId="2A15E9F3" wp14:editId="25BCC873">
            <wp:extent cx="6832600" cy="1866900"/>
            <wp:effectExtent l="0" t="0" r="0" b="1270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5A1C5E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11:10:28</w:t>
      </w:r>
    </w:p>
    <w:p w14:paraId="58FF334A" w14:textId="77777777" w:rsidR="00F22B22" w:rsidRDefault="00F22B22" w:rsidP="00F22B22">
      <w:r>
        <w:rPr>
          <w:noProof/>
        </w:rPr>
        <w:drawing>
          <wp:inline distT="0" distB="0" distL="0" distR="0" wp14:anchorId="5662ADF5" wp14:editId="22B8631A">
            <wp:extent cx="6832600" cy="1866900"/>
            <wp:effectExtent l="0" t="0" r="0" b="1270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32600" cy="186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F825C" w14:textId="77777777" w:rsidR="00F22B22" w:rsidRDefault="00F22B22" w:rsidP="00F22B22">
      <w:r>
        <w:rPr>
          <w:noProof/>
        </w:rPr>
        <w:drawing>
          <wp:inline distT="0" distB="0" distL="0" distR="0" wp14:anchorId="16BEA0C8" wp14:editId="2A2AE54F">
            <wp:extent cx="6946900" cy="1981200"/>
            <wp:effectExtent l="0" t="0" r="1270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46900" cy="198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8F383" w14:textId="77777777" w:rsidR="00F22B22" w:rsidRDefault="00F22B22" w:rsidP="00F22B22"/>
    <w:p w14:paraId="5042DE9A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11:14:19</w:t>
      </w:r>
    </w:p>
    <w:p w14:paraId="30629702" w14:textId="77777777" w:rsidR="00F22B22" w:rsidRDefault="00F22B22" w:rsidP="00F22B22">
      <w:r>
        <w:t>create-component:</w:t>
      </w:r>
    </w:p>
    <w:p w14:paraId="5147F221" w14:textId="77777777" w:rsidR="00F22B22" w:rsidRDefault="00F22B22" w:rsidP="00F22B22">
      <w:r>
        <w:t xml:space="preserve">     [echo] The following hot-deploy component will be created:</w:t>
      </w:r>
    </w:p>
    <w:p w14:paraId="5020C3FD" w14:textId="77777777" w:rsidR="00F22B22" w:rsidRDefault="00F22B22" w:rsidP="00F22B22">
      <w:r>
        <w:t xml:space="preserve">     [echo]               Name: scm</w:t>
      </w:r>
    </w:p>
    <w:p w14:paraId="140B9F3F" w14:textId="77777777" w:rsidR="00F22B22" w:rsidRDefault="00F22B22" w:rsidP="00F22B22">
      <w:r>
        <w:t xml:space="preserve">     [echo]               Resource Name: Scm</w:t>
      </w:r>
    </w:p>
    <w:p w14:paraId="1CE901AA" w14:textId="77777777" w:rsidR="00F22B22" w:rsidRDefault="00F22B22" w:rsidP="00F22B22">
      <w:r>
        <w:t xml:space="preserve">     [echo]               Webapp Name: scm</w:t>
      </w:r>
    </w:p>
    <w:p w14:paraId="31F19F11" w14:textId="77777777" w:rsidR="00F22B22" w:rsidRDefault="00F22B22" w:rsidP="00F22B22">
      <w:r>
        <w:t xml:space="preserve">     [echo]               Base permission: SCM</w:t>
      </w:r>
    </w:p>
    <w:p w14:paraId="1D700D85" w14:textId="77777777" w:rsidR="00F22B22" w:rsidRDefault="00F22B22" w:rsidP="00F22B22">
      <w:r>
        <w:t xml:space="preserve">     [echo]               Folder: /Users/user/workspace/kerry/hot-deploy/scm</w:t>
      </w:r>
    </w:p>
    <w:p w14:paraId="6EC35F96" w14:textId="77777777" w:rsidR="00F22B22" w:rsidRDefault="00F22B22" w:rsidP="00F22B22">
      <w:r>
        <w:t xml:space="preserve">     [echo]         </w:t>
      </w:r>
    </w:p>
    <w:p w14:paraId="5836E724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11:16:28</w:t>
      </w:r>
    </w:p>
    <w:p w14:paraId="4D4E2E6A" w14:textId="77777777" w:rsidR="00F22B22" w:rsidRDefault="00F22B22" w:rsidP="00F22B22">
      <w:r>
        <w:rPr>
          <w:noProof/>
        </w:rPr>
        <w:drawing>
          <wp:inline distT="0" distB="0" distL="0" distR="0" wp14:anchorId="4AABDA92" wp14:editId="3DECE8D5">
            <wp:extent cx="7020560" cy="3548574"/>
            <wp:effectExtent l="0" t="0" r="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548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76648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11:17:44</w:t>
      </w:r>
    </w:p>
    <w:p w14:paraId="72FBC6D3" w14:textId="77777777" w:rsidR="00F22B22" w:rsidRDefault="00F22B22" w:rsidP="00F22B22">
      <w:r>
        <w:rPr>
          <w:noProof/>
        </w:rPr>
        <w:drawing>
          <wp:inline distT="0" distB="0" distL="0" distR="0" wp14:anchorId="44AD0C65" wp14:editId="3DC15070">
            <wp:extent cx="7020560" cy="2257275"/>
            <wp:effectExtent l="0" t="0" r="0" b="381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22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07715B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11:18:48</w:t>
      </w:r>
    </w:p>
    <w:p w14:paraId="78948EB1" w14:textId="77777777" w:rsidR="00F22B22" w:rsidRDefault="00F22B22" w:rsidP="00F22B22">
      <w:r>
        <w:rPr>
          <w:noProof/>
        </w:rPr>
        <w:drawing>
          <wp:inline distT="0" distB="0" distL="0" distR="0" wp14:anchorId="3C37B90C" wp14:editId="40C2CB77">
            <wp:extent cx="7020560" cy="3259335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25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3305F2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11:19:18</w:t>
      </w:r>
    </w:p>
    <w:p w14:paraId="1E78199D" w14:textId="77777777" w:rsidR="00F22B22" w:rsidRDefault="00F22B22" w:rsidP="00F22B22">
      <w:r>
        <w:rPr>
          <w:noProof/>
        </w:rPr>
        <w:drawing>
          <wp:inline distT="0" distB="0" distL="0" distR="0" wp14:anchorId="0C04605C" wp14:editId="1EF171E1">
            <wp:extent cx="7020560" cy="4357213"/>
            <wp:effectExtent l="0" t="0" r="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4357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7B69E4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11:26:04</w:t>
      </w:r>
    </w:p>
    <w:p w14:paraId="1999F8BE" w14:textId="77777777" w:rsidR="00F22B22" w:rsidRDefault="00F22B22" w:rsidP="00F22B22">
      <w:r>
        <w:rPr>
          <w:noProof/>
        </w:rPr>
        <w:drawing>
          <wp:inline distT="0" distB="0" distL="0" distR="0" wp14:anchorId="2FAA9104" wp14:editId="3D8A1CD9">
            <wp:extent cx="7020560" cy="2748824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27488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84B3E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11:27:05</w:t>
      </w:r>
    </w:p>
    <w:p w14:paraId="649B7408" w14:textId="77777777" w:rsidR="00F22B22" w:rsidRDefault="00F22B22" w:rsidP="00F22B22">
      <w:r>
        <w:rPr>
          <w:noProof/>
        </w:rPr>
        <w:drawing>
          <wp:inline distT="0" distB="0" distL="0" distR="0" wp14:anchorId="768174DD" wp14:editId="5F6D3FCA">
            <wp:extent cx="7020560" cy="371750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3717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BF4BA5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11:41:49</w:t>
      </w:r>
    </w:p>
    <w:p w14:paraId="57C5D2A1" w14:textId="77777777" w:rsidR="00F22B22" w:rsidRDefault="00F22B22" w:rsidP="00F22B22">
      <w:r>
        <w:t>http://localhost:8080/scm/control/FindHSupplier</w:t>
      </w:r>
    </w:p>
    <w:p w14:paraId="5B2E5496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11:43:14</w:t>
      </w:r>
    </w:p>
    <w:p w14:paraId="1B6FE020" w14:textId="77777777" w:rsidR="00F22B22" w:rsidRDefault="00F22B22" w:rsidP="00F22B22">
      <w:r>
        <w:t xml:space="preserve"> </w:t>
      </w:r>
      <w:r>
        <w:rPr>
          <w:noProof/>
        </w:rPr>
        <w:drawing>
          <wp:inline distT="0" distB="0" distL="0" distR="0" wp14:anchorId="7D350BCF" wp14:editId="771305D2">
            <wp:extent cx="7020560" cy="2601143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260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F5F91A" w14:textId="77777777" w:rsidR="00F22B22" w:rsidRDefault="00610A38" w:rsidP="00F22B22">
      <w:r>
        <w:rPr>
          <w:rFonts w:hint="eastAsia"/>
        </w:rPr>
        <w:t>Andy.he</w:t>
      </w:r>
      <w:r w:rsidR="00F22B22">
        <w:rPr>
          <w:rFonts w:hint="eastAsia"/>
        </w:rPr>
        <w:t xml:space="preserve">  11:50:21</w:t>
      </w:r>
    </w:p>
    <w:p w14:paraId="50622D3E" w14:textId="77777777" w:rsidR="00F22B22" w:rsidRDefault="00F22B22" w:rsidP="00F22B22">
      <w:r>
        <w:rPr>
          <w:noProof/>
        </w:rPr>
        <w:drawing>
          <wp:inline distT="0" distB="0" distL="0" distR="0" wp14:anchorId="2FD352C9" wp14:editId="591BA87C">
            <wp:extent cx="7020560" cy="5203272"/>
            <wp:effectExtent l="0" t="0" r="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0560" cy="520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E7259" w14:textId="77777777" w:rsidR="00F22B22" w:rsidRDefault="00610A38" w:rsidP="00F22B22">
      <w:r>
        <w:t>Andy.he</w:t>
      </w:r>
      <w:r w:rsidR="00F22B22">
        <w:rPr>
          <w:rFonts w:hint="eastAsia"/>
        </w:rPr>
        <w:t xml:space="preserve">  11:51:11</w:t>
      </w:r>
    </w:p>
    <w:p w14:paraId="65259D77" w14:textId="77777777" w:rsidR="00F22B22" w:rsidRDefault="00F22B22" w:rsidP="00F22B22">
      <w:r>
        <w:t>&lt;field name="searchButton" title="${uiLabelMap.CommonFind}" widget-style="smallSubmit"&gt;&lt;submit/&gt;&lt;/field&gt;</w:t>
      </w:r>
    </w:p>
    <w:p w14:paraId="6F16D5F7" w14:textId="77777777" w:rsidR="00F22B22" w:rsidRDefault="00F22B22" w:rsidP="00610A38">
      <w:r>
        <w:t xml:space="preserve"> </w:t>
      </w:r>
      <w:bookmarkStart w:id="0" w:name="_GoBack"/>
      <w:bookmarkEnd w:id="0"/>
    </w:p>
    <w:p w14:paraId="5A1B489C" w14:textId="77777777" w:rsidR="005317E0" w:rsidRDefault="005317E0" w:rsidP="00F22B22"/>
    <w:sectPr w:rsidR="005317E0" w:rsidSect="001C0448">
      <w:pgSz w:w="11900" w:h="16840"/>
      <w:pgMar w:top="426" w:right="418" w:bottom="426" w:left="426" w:header="851" w:footer="992" w:gutter="0"/>
      <w:cols w:space="425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Heiti SC Light">
    <w:panose1 w:val="02000000000000000000"/>
    <w:charset w:val="50"/>
    <w:family w:val="auto"/>
    <w:pitch w:val="variable"/>
    <w:sig w:usb0="8000002F" w:usb1="080E004A" w:usb2="00000010" w:usb3="00000000" w:csb0="00040000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attachedTemplate r:id="rId1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22B22"/>
    <w:rsid w:val="001C0448"/>
    <w:rsid w:val="005317E0"/>
    <w:rsid w:val="00610A38"/>
    <w:rsid w:val="00F22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8CF5E18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22B2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22B22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F22B22"/>
    <w:rPr>
      <w:rFonts w:ascii="Heiti SC Light" w:eastAsia="Heiti SC Light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F22B22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F22B22"/>
    <w:rPr>
      <w:rFonts w:ascii="Heiti SC Light" w:eastAsia="Heiti SC Light"/>
      <w:sz w:val="18"/>
      <w:szCs w:val="18"/>
    </w:rPr>
  </w:style>
  <w:style w:type="character" w:customStyle="1" w:styleId="a5">
    <w:name w:val="批注框文本字符"/>
    <w:basedOn w:val="a0"/>
    <w:link w:val="a4"/>
    <w:uiPriority w:val="99"/>
    <w:semiHidden/>
    <w:rsid w:val="00F22B22"/>
    <w:rPr>
      <w:rFonts w:ascii="Heiti SC Light" w:eastAsia="Heiti SC Light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20" Type="http://schemas.openxmlformats.org/officeDocument/2006/relationships/fontTable" Target="fontTable.xml"/><Relationship Id="rId21" Type="http://schemas.openxmlformats.org/officeDocument/2006/relationships/theme" Target="theme/theme1.xml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MACPROSSD:Users:apple:Library:Application%20Support:Microsoft:Office:&#29992;&#25143;&#27169;&#26495;:&#25105;&#30340;&#27169;&#26495;:&#23567;&#36793;&#36317;&#29256;.dotx" TargetMode="Externa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小边距版.dotx</Template>
  <TotalTime>5</TotalTime>
  <Pages>8</Pages>
  <Words>235</Words>
  <Characters>1345</Characters>
  <Application>Microsoft Macintosh Word</Application>
  <DocSecurity>0</DocSecurity>
  <Lines>11</Lines>
  <Paragraphs>3</Paragraphs>
  <ScaleCrop>false</ScaleCrop>
  <Company>XPP</Company>
  <LinksUpToDate>false</LinksUpToDate>
  <CharactersWithSpaces>1577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pp x</dc:creator>
  <cp:keywords/>
  <dc:description/>
  <cp:lastModifiedBy>pp x</cp:lastModifiedBy>
  <cp:revision>2</cp:revision>
  <dcterms:created xsi:type="dcterms:W3CDTF">2014-12-13T00:04:00Z</dcterms:created>
  <dcterms:modified xsi:type="dcterms:W3CDTF">2015-08-12T06:52:00Z</dcterms:modified>
</cp:coreProperties>
</file>